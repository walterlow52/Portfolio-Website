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682919" w:rsidRDefault="004319BD" w:rsidP="00682919">
      <w:pPr>
        <w:pStyle w:val="Title"/>
        <w:jc w:val="center"/>
        <w:rPr>
          <w:sz w:val="60"/>
          <w:szCs w:val="60"/>
        </w:rPr>
      </w:pPr>
      <w:r w:rsidRPr="00682919">
        <w:rPr>
          <w:sz w:val="60"/>
          <w:szCs w:val="60"/>
        </w:rPr>
        <w:t>W</w:t>
      </w:r>
      <w:r w:rsidR="00DD4CB1" w:rsidRPr="00682919">
        <w:rPr>
          <w:sz w:val="60"/>
          <w:szCs w:val="60"/>
        </w:rPr>
        <w:t>alter Low</w:t>
      </w:r>
    </w:p>
    <w:p w14:paraId="4F914ABE" w14:textId="5EDDA340" w:rsidR="002E39D4" w:rsidRDefault="002E39D4" w:rsidP="002E39D4">
      <w:pPr>
        <w:pStyle w:val="ContactInfo"/>
        <w:jc w:val="center"/>
      </w:pPr>
      <w:r>
        <w:t>118-66 129 ST South Ozone Park, NY 11420</w:t>
      </w:r>
    </w:p>
    <w:p w14:paraId="13ED382A" w14:textId="77777777" w:rsidR="002E39D4" w:rsidRDefault="002E39D4" w:rsidP="002E39D4">
      <w:pPr>
        <w:pStyle w:val="ContactInfo"/>
        <w:jc w:val="center"/>
      </w:pPr>
      <w:r>
        <w:t>walterlow52@gmail.com</w:t>
      </w:r>
    </w:p>
    <w:p w14:paraId="0E904E45" w14:textId="77777777" w:rsidR="002E39D4" w:rsidRPr="0002281F" w:rsidRDefault="002E39D4" w:rsidP="002E39D4">
      <w:pPr>
        <w:pStyle w:val="ContactInfo"/>
        <w:jc w:val="center"/>
      </w:pPr>
      <w:r>
        <w:t>(347) 456-1326</w:t>
      </w:r>
    </w:p>
    <w:p w14:paraId="4CAC639C" w14:textId="7C7EAB94" w:rsidR="001A2BD6" w:rsidRPr="00032199" w:rsidRDefault="00000000" w:rsidP="00032199">
      <w:pPr>
        <w:pStyle w:val="ContactInfo"/>
        <w:jc w:val="center"/>
        <w:rPr>
          <w:color w:val="0000FF"/>
          <w:u w:val="single"/>
        </w:rPr>
      </w:pPr>
      <w:hyperlink r:id="rId10" w:history="1">
        <w:r w:rsidR="002E39D4" w:rsidRPr="00294F22">
          <w:rPr>
            <w:color w:val="0000FF"/>
            <w:u w:val="single"/>
          </w:rPr>
          <w:t>walterlow52 (github.com)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115DEC71" w14:textId="3639FE6A" w:rsidR="001A2BD6" w:rsidRPr="000A1C61" w:rsidRDefault="00B96C68" w:rsidP="001A2BD6">
            <w:pPr>
              <w:jc w:val="center"/>
              <w:rPr>
                <w:sz w:val="18"/>
                <w:szCs w:val="18"/>
              </w:rPr>
            </w:pPr>
            <w:r w:rsidRPr="000A1C61">
              <w:rPr>
                <w:sz w:val="18"/>
                <w:szCs w:val="18"/>
              </w:rPr>
              <w:t xml:space="preserve">Always focused and ready to work efficiently. Very skillful while also being friendly and dependable. Always meets expectations with a professional demeanor. Recent St John's University graduate with ambition and ready to apply my skills into the workforce. Specializing in front-end web development and OOP languages such as Python, Java, &amp; C. Graduated with a bachelor’s degree in IT and certified in Python. Hoping to expand my knowledge and skills into back-end development and become a full-stack developer. View my projects on </w:t>
            </w:r>
            <w:r w:rsidR="001A2BD6" w:rsidRPr="000A1C61">
              <w:rPr>
                <w:sz w:val="18"/>
                <w:szCs w:val="18"/>
              </w:rPr>
              <w:t xml:space="preserve">my </w:t>
            </w:r>
            <w:r w:rsidRPr="000A1C61">
              <w:rPr>
                <w:sz w:val="18"/>
                <w:szCs w:val="18"/>
              </w:rPr>
              <w:t>GitHub</w:t>
            </w:r>
            <w:r w:rsidR="001A2BD6" w:rsidRPr="000A1C61">
              <w:rPr>
                <w:sz w:val="18"/>
                <w:szCs w:val="18"/>
              </w:rPr>
              <w:t xml:space="preserve"> Portfolio Site</w:t>
            </w:r>
            <w:r w:rsidRPr="000A1C61">
              <w:rPr>
                <w:sz w:val="18"/>
                <w:szCs w:val="18"/>
              </w:rPr>
              <w:t>: </w:t>
            </w:r>
            <w:hyperlink r:id="rId11" w:history="1">
              <w:r w:rsidR="00330FFD" w:rsidRPr="000A1C61">
                <w:rPr>
                  <w:rStyle w:val="Hyperlink"/>
                  <w:i/>
                  <w:iCs/>
                  <w:sz w:val="18"/>
                  <w:szCs w:val="18"/>
                </w:rPr>
                <w:t>Project Portfolio Website (walterlow52.github.io)</w:t>
              </w:r>
            </w:hyperlink>
            <w:r w:rsidRPr="000A1C61">
              <w:rPr>
                <w:i/>
                <w:iCs/>
                <w:sz w:val="18"/>
                <w:szCs w:val="18"/>
              </w:rPr>
              <w:t>.</w:t>
            </w:r>
          </w:p>
          <w:p w14:paraId="11EF1145" w14:textId="3745FA6C" w:rsidR="001D5093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p w14:paraId="753D5B7E" w14:textId="2A347DA8" w:rsidR="00AC046D" w:rsidRPr="00843164" w:rsidRDefault="00AC046D" w:rsidP="006B3A4D">
            <w:pPr>
              <w:pStyle w:val="Heading1"/>
              <w:spacing w:before="0"/>
            </w:pPr>
            <w:r>
              <w:t>-----------------------------------------------------------------------------------------------------------------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3024"/>
              <w:gridCol w:w="3025"/>
              <w:gridCol w:w="3023"/>
            </w:tblGrid>
            <w:tr w:rsidR="00AC046D" w:rsidRPr="00843164" w14:paraId="0D61F8C1" w14:textId="77777777" w:rsidTr="00AC04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1667" w:type="pct"/>
                </w:tcPr>
                <w:p w14:paraId="5F65F3A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Communication</w:t>
                  </w:r>
                </w:p>
                <w:p w14:paraId="654121BC" w14:textId="77777777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Teamwork</w:t>
                  </w:r>
                </w:p>
                <w:p w14:paraId="1F28F421" w14:textId="3B682B29" w:rsidR="003A7C2E" w:rsidRPr="006B3A4D" w:rsidRDefault="003A7C2E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Leadership</w:t>
                  </w:r>
                </w:p>
                <w:p w14:paraId="0EB821DC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Organization</w:t>
                  </w:r>
                </w:p>
                <w:p w14:paraId="48F7B25D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Time Management</w:t>
                  </w:r>
                </w:p>
                <w:p w14:paraId="61827186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Decision Making</w:t>
                  </w:r>
                </w:p>
                <w:p w14:paraId="644A166B" w14:textId="77777777" w:rsidR="006B3A4D" w:rsidRP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Problem-solving</w:t>
                  </w:r>
                </w:p>
                <w:p w14:paraId="094AE090" w14:textId="71A928AF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Self-Motivat</w:t>
                  </w:r>
                  <w:r>
                    <w:rPr>
                      <w:sz w:val="20"/>
                      <w:szCs w:val="20"/>
                      <w:lang w:eastAsia="en-US"/>
                    </w:rPr>
                    <w:t>ed</w:t>
                  </w:r>
                </w:p>
                <w:p w14:paraId="3FDA67D6" w14:textId="7503E5CD" w:rsidR="006B3A4D" w:rsidRDefault="006B3A4D" w:rsidP="006B3A4D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Ambitious</w:t>
                  </w:r>
                </w:p>
                <w:p w14:paraId="12FC9DA6" w14:textId="77777777" w:rsidR="006B3A4D" w:rsidRPr="006B3A4D" w:rsidRDefault="006B3A4D" w:rsidP="003A7C2E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  <w:rPr>
                      <w:sz w:val="20"/>
                      <w:szCs w:val="20"/>
                      <w:lang w:eastAsia="en-US"/>
                    </w:rPr>
                  </w:pPr>
                </w:p>
                <w:p w14:paraId="5541A547" w14:textId="77777777" w:rsidR="00AC046D" w:rsidRPr="00A92532" w:rsidRDefault="00AC046D" w:rsidP="006B3A4D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</w:pPr>
                </w:p>
              </w:tc>
              <w:tc>
                <w:tcPr>
                  <w:tcW w:w="1667" w:type="pct"/>
                </w:tcPr>
                <w:p w14:paraId="5F66A512" w14:textId="02B0D756" w:rsidR="00AC046D" w:rsidRPr="00924B8C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</w:p>
                <w:p w14:paraId="568DFB3A" w14:textId="5AAA06E0" w:rsidR="00AC046D" w:rsidRPr="00A92532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Adept with </w:t>
                  </w:r>
                  <w:r w:rsidRPr="00924B8C">
                    <w:rPr>
                      <w:b/>
                      <w:bCs/>
                      <w:sz w:val="20"/>
                      <w:szCs w:val="20"/>
                    </w:rPr>
                    <w:t>Visual Studio Code</w:t>
                  </w:r>
                </w:p>
                <w:p w14:paraId="685ABB00" w14:textId="1D196508" w:rsidR="00AC046D" w:rsidRPr="00961099" w:rsidRDefault="00AC046D" w:rsidP="001D5093">
                  <w:pPr>
                    <w:pStyle w:val="ListBullet"/>
                  </w:pPr>
                  <w:r w:rsidRPr="00B96C68">
                    <w:rPr>
                      <w:sz w:val="20"/>
                      <w:szCs w:val="20"/>
                    </w:rPr>
                    <w:t xml:space="preserve">Familiar with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Windows</w:t>
                  </w:r>
                  <w:r w:rsidR="00961099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B96C68">
                    <w:rPr>
                      <w:b/>
                      <w:bCs/>
                      <w:sz w:val="20"/>
                      <w:szCs w:val="20"/>
                    </w:rPr>
                    <w:t>&amp; Linux</w:t>
                  </w:r>
                  <w:r w:rsidR="00961099">
                    <w:rPr>
                      <w:b/>
                      <w:bCs/>
                      <w:sz w:val="20"/>
                      <w:szCs w:val="20"/>
                    </w:rPr>
                    <w:t xml:space="preserve"> OS</w:t>
                  </w:r>
                </w:p>
                <w:p w14:paraId="74AD66AC" w14:textId="60DE75B5" w:rsidR="00961099" w:rsidRPr="00961099" w:rsidRDefault="00961099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961099">
                    <w:rPr>
                      <w:sz w:val="20"/>
                      <w:szCs w:val="20"/>
                    </w:rPr>
                    <w:t xml:space="preserve">Familiar with </w:t>
                  </w:r>
                  <w:r w:rsidRPr="00961099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CLIs</w:t>
                  </w:r>
                  <w:r w:rsidRPr="00961099">
                    <w:rPr>
                      <w:sz w:val="20"/>
                      <w:szCs w:val="20"/>
                    </w:rPr>
                    <w:t xml:space="preserve"> </w:t>
                  </w:r>
                  <w:r w:rsidRPr="00961099">
                    <w:rPr>
                      <w:b/>
                      <w:bCs/>
                      <w:sz w:val="20"/>
                      <w:szCs w:val="20"/>
                    </w:rPr>
                    <w:t>(Bash &amp; PowerShell)</w:t>
                  </w:r>
                </w:p>
                <w:p w14:paraId="42126440" w14:textId="77777777" w:rsidR="00AC046D" w:rsidRPr="00E71D93" w:rsidRDefault="00AC046D" w:rsidP="001D5093">
                  <w:pPr>
                    <w:pStyle w:val="ListBullet"/>
                  </w:pPr>
                  <w:r>
                    <w:rPr>
                      <w:sz w:val="20"/>
                      <w:szCs w:val="20"/>
                    </w:rPr>
                    <w:t xml:space="preserve">Proficient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OOP</w:t>
                  </w:r>
                </w:p>
                <w:p w14:paraId="7FD78850" w14:textId="5EB09323" w:rsidR="00AC046D" w:rsidRPr="00E71D93" w:rsidRDefault="00AC046D" w:rsidP="001D5093">
                  <w:pPr>
                    <w:pStyle w:val="ListBullet"/>
                  </w:pPr>
                  <w:r w:rsidRPr="00E71D93">
                    <w:rPr>
                      <w:sz w:val="20"/>
                      <w:szCs w:val="20"/>
                    </w:rPr>
                    <w:t xml:space="preserve">Adept with 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Git/Git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H</w:t>
                  </w:r>
                  <w:r w:rsidRPr="00E71D93">
                    <w:rPr>
                      <w:b/>
                      <w:bCs/>
                      <w:sz w:val="20"/>
                      <w:szCs w:val="20"/>
                    </w:rPr>
                    <w:t>ub</w:t>
                  </w:r>
                </w:p>
              </w:tc>
              <w:tc>
                <w:tcPr>
                  <w:tcW w:w="1666" w:type="pct"/>
                </w:tcPr>
                <w:p w14:paraId="0A957108" w14:textId="2775B668" w:rsidR="00AC046D" w:rsidRPr="00682919" w:rsidRDefault="00AC046D" w:rsidP="001D5093">
                  <w:pPr>
                    <w:pStyle w:val="ListBullet"/>
                    <w:rPr>
                      <w:sz w:val="16"/>
                      <w:szCs w:val="16"/>
                    </w:rPr>
                  </w:pPr>
                  <w:r w:rsidRPr="00682919">
                    <w:rPr>
                      <w:b/>
                      <w:bCs/>
                      <w:sz w:val="20"/>
                      <w:szCs w:val="20"/>
                    </w:rPr>
                    <w:t>Python</w:t>
                  </w:r>
                  <w:r w:rsidR="00B42B04" w:rsidRPr="00682919">
                    <w:rPr>
                      <w:b/>
                      <w:bCs/>
                      <w:sz w:val="20"/>
                      <w:szCs w:val="20"/>
                    </w:rPr>
                    <w:t xml:space="preserve"> (Django)</w:t>
                  </w:r>
                </w:p>
                <w:p w14:paraId="221DFF13" w14:textId="75B03D05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42B04" w:rsidRPr="00B42B04">
                    <w:rPr>
                      <w:b/>
                      <w:bCs/>
                      <w:sz w:val="20"/>
                      <w:szCs w:val="20"/>
                    </w:rPr>
                    <w:t>(Eclipse)</w:t>
                  </w:r>
                </w:p>
                <w:p w14:paraId="73CF3419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F0E85C3" w14:textId="77777777" w:rsidR="00AC046D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3AD43E03" w14:textId="0EA083BB" w:rsidR="00FF3D73" w:rsidRDefault="00FF3D73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 w:rsidR="005D6EF1">
                    <w:rPr>
                      <w:b/>
                      <w:bCs/>
                      <w:sz w:val="20"/>
                      <w:szCs w:val="20"/>
                    </w:rPr>
                    <w:t xml:space="preserve"> (RStudio)</w:t>
                  </w:r>
                </w:p>
                <w:p w14:paraId="5EFA8D37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HTML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D084DE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CSS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52A13F01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JavaScript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0EFAEA06" w14:textId="77777777" w:rsidR="00AC046D" w:rsidRPr="00A24B46" w:rsidRDefault="00AC046D" w:rsidP="001D5093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Bootstrap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4BB88EFC" w14:textId="77777777" w:rsidR="00AC046D" w:rsidRPr="00756EF1" w:rsidRDefault="00AC046D" w:rsidP="001D5093">
                  <w:pPr>
                    <w:pStyle w:val="ListBullet"/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Node.js</w:t>
                  </w:r>
                </w:p>
                <w:p w14:paraId="4AF0A7CB" w14:textId="076DCCDD" w:rsidR="00AC046D" w:rsidRDefault="00AC046D" w:rsidP="003B1B21">
                  <w:pPr>
                    <w:pStyle w:val="ListBullet"/>
                    <w:numPr>
                      <w:ilvl w:val="0"/>
                      <w:numId w:val="0"/>
                    </w:numPr>
                    <w:ind w:left="101"/>
                  </w:pP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7791D883" w14:textId="0AEDDBCE" w:rsidR="00FB1214" w:rsidRPr="00AD6D82" w:rsidRDefault="00756EF1" w:rsidP="000F1DA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>Google Career Certificate</w:t>
            </w:r>
            <w:r w:rsidR="00FA0C67" w:rsidRPr="00F75C46">
              <w:rPr>
                <w:b/>
                <w:bCs/>
                <w:sz w:val="28"/>
                <w:szCs w:val="28"/>
              </w:rPr>
              <w:t xml:space="preserve"> </w:t>
            </w:r>
            <w:r w:rsidR="00FA0C67">
              <w:rPr>
                <w:b/>
                <w:bCs/>
                <w:sz w:val="24"/>
                <w:szCs w:val="24"/>
              </w:rPr>
              <w:t>-</w:t>
            </w:r>
            <w:r w:rsidR="00E538E9" w:rsidRPr="00E71D93">
              <w:rPr>
                <w:sz w:val="24"/>
                <w:szCs w:val="24"/>
              </w:rPr>
              <w:t xml:space="preserve"> </w:t>
            </w:r>
            <w:r w:rsidRPr="00E71D93">
              <w:rPr>
                <w:b/>
                <w:bCs/>
                <w:sz w:val="24"/>
                <w:szCs w:val="24"/>
              </w:rPr>
              <w:t>IT Automation with Python</w:t>
            </w:r>
            <w:r w:rsidR="003B6A30">
              <w:rPr>
                <w:sz w:val="24"/>
                <w:szCs w:val="24"/>
              </w:rPr>
              <w:t xml:space="preserve"> (Coursera)</w:t>
            </w:r>
          </w:p>
          <w:p w14:paraId="57F709F2" w14:textId="5A726065" w:rsidR="00AD6D82" w:rsidRPr="000F1DA3" w:rsidRDefault="00AD6D82" w:rsidP="000F1DA3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Google Career Certificate – </w:t>
            </w:r>
            <w:r w:rsidRPr="00AC28C2">
              <w:rPr>
                <w:b/>
                <w:bCs/>
                <w:sz w:val="24"/>
                <w:szCs w:val="24"/>
              </w:rPr>
              <w:t xml:space="preserve">IT Support Professional </w:t>
            </w:r>
            <w:r w:rsidRPr="00AC28C2">
              <w:rPr>
                <w:sz w:val="24"/>
                <w:szCs w:val="24"/>
              </w:rPr>
              <w:t>(Coursera)</w:t>
            </w:r>
          </w:p>
          <w:p w14:paraId="79DBA75C" w14:textId="77777777" w:rsidR="00323C0F" w:rsidRPr="00843164" w:rsidRDefault="00000000" w:rsidP="00323C0F">
            <w:pPr>
              <w:pStyle w:val="Heading1"/>
            </w:pPr>
            <w:sdt>
              <w:sdtPr>
                <w:id w:val="-1725369783"/>
                <w:placeholder>
                  <w:docPart w:val="1E0C0A58545D4D5CA854274F5D33C254"/>
                </w:placeholder>
                <w:temporary/>
                <w:showingPlcHdr/>
                <w15:appearance w15:val="hidden"/>
              </w:sdtPr>
              <w:sdtContent>
                <w:r w:rsidR="00323C0F">
                  <w:t>education</w:t>
                </w:r>
              </w:sdtContent>
            </w:sdt>
          </w:p>
          <w:tbl>
            <w:tblPr>
              <w:tblStyle w:val="ResumeTable"/>
              <w:tblW w:w="5017" w:type="pct"/>
              <w:tblCellMar>
                <w:left w:w="1656" w:type="dxa"/>
              </w:tblCellMar>
              <w:tblLook w:val="0620" w:firstRow="1" w:lastRow="0" w:firstColumn="0" w:lastColumn="0" w:noHBand="1" w:noVBand="1"/>
              <w:tblDescription w:val="Communication table"/>
            </w:tblPr>
            <w:tblGrid>
              <w:gridCol w:w="9103"/>
            </w:tblGrid>
            <w:tr w:rsidR="00323C0F" w:rsidRPr="0002281F" w14:paraId="11302548" w14:textId="77777777" w:rsidTr="001558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7AB07020" w14:textId="77777777" w:rsidR="00323C0F" w:rsidRPr="00AF39DF" w:rsidRDefault="00323C0F" w:rsidP="00323C0F">
                  <w:pPr>
                    <w:pStyle w:val="ContactInfo"/>
                    <w:rPr>
                      <w:i/>
                      <w:iCs/>
                    </w:rPr>
                  </w:pPr>
                  <w:r w:rsidRPr="007B07A0">
                    <w:rPr>
                      <w:b/>
                      <w:bCs/>
                      <w:sz w:val="28"/>
                      <w:szCs w:val="28"/>
                    </w:rPr>
                    <w:t>St John’s University</w:t>
                  </w:r>
                  <w:r w:rsidRPr="0002281F">
                    <w:t xml:space="preserve"> </w:t>
                  </w:r>
                  <w:r>
                    <w:t>(</w:t>
                  </w:r>
                  <w:r w:rsidRPr="00AF39DF">
                    <w:rPr>
                      <w:rStyle w:val="Emphasis"/>
                      <w:i w:val="0"/>
                      <w:iCs w:val="0"/>
                    </w:rPr>
                    <w:t>Queens, NY)</w:t>
                  </w:r>
                </w:p>
                <w:p w14:paraId="5DCA77A1" w14:textId="77777777" w:rsidR="00323C0F" w:rsidRDefault="00323C0F" w:rsidP="00323C0F">
                  <w:pPr>
                    <w:pStyle w:val="ContactInfo"/>
                    <w:numPr>
                      <w:ilvl w:val="0"/>
                      <w:numId w:val="18"/>
                    </w:numPr>
                  </w:pPr>
                  <w:r w:rsidRPr="007B07A0">
                    <w:rPr>
                      <w:b/>
                      <w:bCs/>
                      <w:sz w:val="24"/>
                      <w:szCs w:val="24"/>
                    </w:rPr>
                    <w:t>Bachelor’s Degree of Science</w:t>
                  </w:r>
                  <w:r>
                    <w:t xml:space="preserve"> (Information Technology)</w:t>
                  </w:r>
                </w:p>
                <w:p w14:paraId="5F030052" w14:textId="583A88B0" w:rsidR="00745DA5" w:rsidRPr="0002281F" w:rsidRDefault="00323C0F" w:rsidP="000F1DA3">
                  <w:pPr>
                    <w:pStyle w:val="ContactInfo"/>
                    <w:numPr>
                      <w:ilvl w:val="0"/>
                      <w:numId w:val="18"/>
                    </w:numPr>
                  </w:pPr>
                  <w:r>
                    <w:rPr>
                      <w:b/>
                      <w:bCs/>
                      <w:i/>
                      <w:iCs/>
                    </w:rPr>
                    <w:t xml:space="preserve">GPA: 3.88 </w:t>
                  </w:r>
                  <w:r>
                    <w:t>(Summa Cum Laude)</w:t>
                  </w:r>
                </w:p>
              </w:tc>
            </w:tr>
          </w:tbl>
          <w:p w14:paraId="0B10E00A" w14:textId="63086049" w:rsidR="00323C0F" w:rsidRPr="00756EF1" w:rsidRDefault="00323C0F" w:rsidP="00323C0F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4E54C2E6" w14:textId="1C26F13C" w:rsidR="00843164" w:rsidRPr="0096554D" w:rsidRDefault="001D5093" w:rsidP="0096554D">
      <w:pPr>
        <w:pStyle w:val="Heading1"/>
      </w:pPr>
      <w:r>
        <w:t>Professional E</w:t>
      </w:r>
      <w:r w:rsidR="000F1DA3">
        <w:t>x</w:t>
      </w:r>
      <w:r>
        <w:t>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0231016D" w:rsidR="00843164" w:rsidRDefault="009D1EA0" w:rsidP="007B07A0">
            <w:pPr>
              <w:pStyle w:val="ListParagraph"/>
              <w:numPr>
                <w:ilvl w:val="0"/>
                <w:numId w:val="19"/>
              </w:numPr>
            </w:pPr>
            <w:r>
              <w:t>Tutored</w:t>
            </w:r>
            <w:r w:rsidR="00327BBA">
              <w:t xml:space="preserve"> young students from grades K-12 with their</w:t>
            </w:r>
            <w:r w:rsidR="001E5522">
              <w:t xml:space="preserve"> school</w:t>
            </w:r>
            <w:r w:rsidR="00327BBA"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0847B1DF" w14:textId="77777777" w:rsidR="00A938C6" w:rsidRPr="000F1DA3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  <w:p w14:paraId="113F31ED" w14:textId="0BAE6A51" w:rsidR="000F1DA3" w:rsidRPr="00843164" w:rsidRDefault="000F1DA3" w:rsidP="000F1DA3">
            <w:pPr>
              <w:pStyle w:val="ListParagraph"/>
            </w:pP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174C" w14:textId="77777777" w:rsidR="00854DB5" w:rsidRDefault="00854DB5">
      <w:pPr>
        <w:spacing w:after="0"/>
      </w:pPr>
      <w:r>
        <w:separator/>
      </w:r>
    </w:p>
    <w:p w14:paraId="7D3598F8" w14:textId="77777777" w:rsidR="00854DB5" w:rsidRDefault="00854DB5"/>
  </w:endnote>
  <w:endnote w:type="continuationSeparator" w:id="0">
    <w:p w14:paraId="37300B7A" w14:textId="77777777" w:rsidR="00854DB5" w:rsidRDefault="00854DB5">
      <w:pPr>
        <w:spacing w:after="0"/>
      </w:pPr>
      <w:r>
        <w:continuationSeparator/>
      </w:r>
    </w:p>
    <w:p w14:paraId="49351F23" w14:textId="77777777" w:rsidR="00854DB5" w:rsidRDefault="00854D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F490" w14:textId="77777777" w:rsidR="00854DB5" w:rsidRDefault="00854DB5">
      <w:pPr>
        <w:spacing w:after="0"/>
      </w:pPr>
      <w:r>
        <w:separator/>
      </w:r>
    </w:p>
    <w:p w14:paraId="12283B71" w14:textId="77777777" w:rsidR="00854DB5" w:rsidRDefault="00854DB5"/>
  </w:footnote>
  <w:footnote w:type="continuationSeparator" w:id="0">
    <w:p w14:paraId="545E41FE" w14:textId="77777777" w:rsidR="00854DB5" w:rsidRDefault="00854DB5">
      <w:pPr>
        <w:spacing w:after="0"/>
      </w:pPr>
      <w:r>
        <w:continuationSeparator/>
      </w:r>
    </w:p>
    <w:p w14:paraId="3F1681DE" w14:textId="77777777" w:rsidR="00854DB5" w:rsidRDefault="00854D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02E9C"/>
    <w:multiLevelType w:val="multilevel"/>
    <w:tmpl w:val="8E9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6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4"/>
  </w:num>
  <w:num w:numId="16" w16cid:durableId="664286478">
    <w:abstractNumId w:val="10"/>
  </w:num>
  <w:num w:numId="17" w16cid:durableId="192160342">
    <w:abstractNumId w:val="15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7"/>
  </w:num>
  <w:num w:numId="21" w16cid:durableId="21453876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2281F"/>
    <w:rsid w:val="00032199"/>
    <w:rsid w:val="00040665"/>
    <w:rsid w:val="00070162"/>
    <w:rsid w:val="000A1C61"/>
    <w:rsid w:val="000A4C37"/>
    <w:rsid w:val="000B09C0"/>
    <w:rsid w:val="000C0CA7"/>
    <w:rsid w:val="000C2A10"/>
    <w:rsid w:val="000F1DA3"/>
    <w:rsid w:val="000F2762"/>
    <w:rsid w:val="00126049"/>
    <w:rsid w:val="001432C6"/>
    <w:rsid w:val="0014523F"/>
    <w:rsid w:val="0017495C"/>
    <w:rsid w:val="001862CD"/>
    <w:rsid w:val="00187613"/>
    <w:rsid w:val="001A2AB7"/>
    <w:rsid w:val="001A2BD6"/>
    <w:rsid w:val="001C068E"/>
    <w:rsid w:val="001D5093"/>
    <w:rsid w:val="001E5522"/>
    <w:rsid w:val="001F75F2"/>
    <w:rsid w:val="00204278"/>
    <w:rsid w:val="002043CF"/>
    <w:rsid w:val="00216782"/>
    <w:rsid w:val="00252B43"/>
    <w:rsid w:val="00254924"/>
    <w:rsid w:val="002563E8"/>
    <w:rsid w:val="00260D3F"/>
    <w:rsid w:val="00271DBF"/>
    <w:rsid w:val="00294F22"/>
    <w:rsid w:val="00295F74"/>
    <w:rsid w:val="002A1DA0"/>
    <w:rsid w:val="002B2593"/>
    <w:rsid w:val="002E39D4"/>
    <w:rsid w:val="00305EA3"/>
    <w:rsid w:val="00310E81"/>
    <w:rsid w:val="00323C0F"/>
    <w:rsid w:val="00327BBA"/>
    <w:rsid w:val="00330FFD"/>
    <w:rsid w:val="003429C2"/>
    <w:rsid w:val="003728F4"/>
    <w:rsid w:val="003A7C2E"/>
    <w:rsid w:val="003B1B21"/>
    <w:rsid w:val="003B6A30"/>
    <w:rsid w:val="003E2392"/>
    <w:rsid w:val="003F2A58"/>
    <w:rsid w:val="004319BD"/>
    <w:rsid w:val="00460AA6"/>
    <w:rsid w:val="00477D95"/>
    <w:rsid w:val="0048073E"/>
    <w:rsid w:val="00481F96"/>
    <w:rsid w:val="004827F9"/>
    <w:rsid w:val="004C44CD"/>
    <w:rsid w:val="00526C73"/>
    <w:rsid w:val="005D6EF1"/>
    <w:rsid w:val="00650306"/>
    <w:rsid w:val="006535D1"/>
    <w:rsid w:val="00682919"/>
    <w:rsid w:val="00693B17"/>
    <w:rsid w:val="006B3A4D"/>
    <w:rsid w:val="006D365C"/>
    <w:rsid w:val="00706564"/>
    <w:rsid w:val="00721E59"/>
    <w:rsid w:val="00745DA5"/>
    <w:rsid w:val="0075336F"/>
    <w:rsid w:val="007559B1"/>
    <w:rsid w:val="00756EF1"/>
    <w:rsid w:val="00762CE4"/>
    <w:rsid w:val="0078192E"/>
    <w:rsid w:val="00792413"/>
    <w:rsid w:val="00797C46"/>
    <w:rsid w:val="00797FDF"/>
    <w:rsid w:val="007B07A0"/>
    <w:rsid w:val="00843164"/>
    <w:rsid w:val="00854DB5"/>
    <w:rsid w:val="00854E7D"/>
    <w:rsid w:val="008551F7"/>
    <w:rsid w:val="00874E04"/>
    <w:rsid w:val="008A594D"/>
    <w:rsid w:val="008A74DF"/>
    <w:rsid w:val="008B5DC0"/>
    <w:rsid w:val="008C10B3"/>
    <w:rsid w:val="008E7DB2"/>
    <w:rsid w:val="008F7BF4"/>
    <w:rsid w:val="00924B8C"/>
    <w:rsid w:val="009304CF"/>
    <w:rsid w:val="00931654"/>
    <w:rsid w:val="00935348"/>
    <w:rsid w:val="00951D55"/>
    <w:rsid w:val="00956BE3"/>
    <w:rsid w:val="00961099"/>
    <w:rsid w:val="0096554D"/>
    <w:rsid w:val="009655EC"/>
    <w:rsid w:val="00976264"/>
    <w:rsid w:val="009B2210"/>
    <w:rsid w:val="009B382C"/>
    <w:rsid w:val="009C3BFD"/>
    <w:rsid w:val="009D1EA0"/>
    <w:rsid w:val="009E2865"/>
    <w:rsid w:val="00A048CA"/>
    <w:rsid w:val="00A127CF"/>
    <w:rsid w:val="00A24B46"/>
    <w:rsid w:val="00A82DCC"/>
    <w:rsid w:val="00A92532"/>
    <w:rsid w:val="00A938C6"/>
    <w:rsid w:val="00AB1468"/>
    <w:rsid w:val="00AC046D"/>
    <w:rsid w:val="00AC28C2"/>
    <w:rsid w:val="00AD6D82"/>
    <w:rsid w:val="00AF1529"/>
    <w:rsid w:val="00AF39DF"/>
    <w:rsid w:val="00B15188"/>
    <w:rsid w:val="00B3399A"/>
    <w:rsid w:val="00B33F4D"/>
    <w:rsid w:val="00B42B04"/>
    <w:rsid w:val="00B5475B"/>
    <w:rsid w:val="00B96C68"/>
    <w:rsid w:val="00BD1093"/>
    <w:rsid w:val="00BD2AFC"/>
    <w:rsid w:val="00BE4E7D"/>
    <w:rsid w:val="00BF77BD"/>
    <w:rsid w:val="00C02E26"/>
    <w:rsid w:val="00C067C5"/>
    <w:rsid w:val="00C46E04"/>
    <w:rsid w:val="00CB6772"/>
    <w:rsid w:val="00CC05D9"/>
    <w:rsid w:val="00CD7582"/>
    <w:rsid w:val="00D0020C"/>
    <w:rsid w:val="00D02696"/>
    <w:rsid w:val="00D06E8C"/>
    <w:rsid w:val="00D250A6"/>
    <w:rsid w:val="00D320A0"/>
    <w:rsid w:val="00D568D3"/>
    <w:rsid w:val="00D57498"/>
    <w:rsid w:val="00D65641"/>
    <w:rsid w:val="00D81F4E"/>
    <w:rsid w:val="00D93EFA"/>
    <w:rsid w:val="00DA3EDA"/>
    <w:rsid w:val="00DD4CB1"/>
    <w:rsid w:val="00DF3708"/>
    <w:rsid w:val="00E10074"/>
    <w:rsid w:val="00E42361"/>
    <w:rsid w:val="00E538E9"/>
    <w:rsid w:val="00E664C1"/>
    <w:rsid w:val="00E71D93"/>
    <w:rsid w:val="00E76367"/>
    <w:rsid w:val="00EA7F84"/>
    <w:rsid w:val="00EB1D66"/>
    <w:rsid w:val="00EE70D2"/>
    <w:rsid w:val="00F005A0"/>
    <w:rsid w:val="00F10F59"/>
    <w:rsid w:val="00F25533"/>
    <w:rsid w:val="00F36DD8"/>
    <w:rsid w:val="00F417B8"/>
    <w:rsid w:val="00F52378"/>
    <w:rsid w:val="00F6077F"/>
    <w:rsid w:val="00F63B5F"/>
    <w:rsid w:val="00F75C46"/>
    <w:rsid w:val="00FA0C67"/>
    <w:rsid w:val="00FB1214"/>
    <w:rsid w:val="00FB4429"/>
    <w:rsid w:val="00FB62D6"/>
    <w:rsid w:val="00F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lterlow52.github.io/Portfolio-Websit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lterlow5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0C0A58545D4D5CA854274F5D33C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B0466-577B-43A0-9113-BED5935EBA1E}"/>
      </w:docPartPr>
      <w:docPartBody>
        <w:p w:rsidR="00C52BB7" w:rsidRDefault="00EA307D" w:rsidP="00EA307D">
          <w:pPr>
            <w:pStyle w:val="1E0C0A58545D4D5CA854274F5D33C25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70F02"/>
    <w:rsid w:val="001854C8"/>
    <w:rsid w:val="002830FC"/>
    <w:rsid w:val="0029438C"/>
    <w:rsid w:val="00327675"/>
    <w:rsid w:val="00461C0C"/>
    <w:rsid w:val="004725AF"/>
    <w:rsid w:val="004B1F82"/>
    <w:rsid w:val="0069249B"/>
    <w:rsid w:val="00891F0F"/>
    <w:rsid w:val="00B470CF"/>
    <w:rsid w:val="00BB69A2"/>
    <w:rsid w:val="00C52BB7"/>
    <w:rsid w:val="00DD23B4"/>
    <w:rsid w:val="00E941ED"/>
    <w:rsid w:val="00E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E0C0A58545D4D5CA854274F5D33C254">
    <w:name w:val="1E0C0A58545D4D5CA854274F5D33C254"/>
    <w:rsid w:val="00EA307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Certifications/Awards</vt:lpstr>
      <vt:lpstr>Professional Experience</vt:lpstr>
      <vt:lpstr>&lt;education&gt;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2023-09-13T00:40:00Z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